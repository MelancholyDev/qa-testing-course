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13" w:rsidRPr="0081378E" w:rsidRDefault="009F2A13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Автоматизированное тестирование пользовательского интерфейса</w:t>
      </w:r>
    </w:p>
    <w:p w:rsidR="009F2A13" w:rsidRDefault="009F2A13" w:rsidP="0081378E">
      <w:pPr>
        <w:jc w:val="both"/>
        <w:rPr>
          <w:lang w:val="ru-RU"/>
        </w:rPr>
      </w:pPr>
      <w:r w:rsidRPr="000C1A6F">
        <w:rPr>
          <w:lang w:val="ru-RU"/>
        </w:rPr>
        <w:t>Для тестирования пользовательского ин</w:t>
      </w:r>
      <w:r>
        <w:rPr>
          <w:lang w:val="ru-RU"/>
        </w:rPr>
        <w:t>терфейса используются специальные программные инструменты, которые осуществляют воздействия на пользовательский  интерфейс приложения и проверяют его реакцию. Они поддерживают различные типы GUI-приложений (</w:t>
      </w:r>
      <w:r>
        <w:t>Windows</w:t>
      </w:r>
      <w:r w:rsidRPr="000C1A6F">
        <w:rPr>
          <w:lang w:val="ru-RU"/>
        </w:rPr>
        <w:t>, .</w:t>
      </w:r>
      <w:r>
        <w:t>NET</w:t>
      </w:r>
      <w:r w:rsidRPr="000C1A6F">
        <w:rPr>
          <w:lang w:val="ru-RU"/>
        </w:rPr>
        <w:t xml:space="preserve">, </w:t>
      </w:r>
      <w:r>
        <w:t>Java</w:t>
      </w:r>
      <w:r w:rsidRPr="000C1A6F">
        <w:rPr>
          <w:lang w:val="ru-RU"/>
        </w:rPr>
        <w:t xml:space="preserve">, </w:t>
      </w:r>
      <w:r>
        <w:t>Web</w:t>
      </w:r>
      <w:r w:rsidRPr="000C1A6F">
        <w:rPr>
          <w:lang w:val="ru-RU"/>
        </w:rPr>
        <w:t xml:space="preserve">, </w:t>
      </w:r>
      <w:r>
        <w:t>Mobile</w:t>
      </w:r>
      <w:r w:rsidRPr="000C1A6F">
        <w:rPr>
          <w:lang w:val="ru-RU"/>
        </w:rPr>
        <w:t xml:space="preserve"> и т.</w:t>
      </w:r>
      <w:r>
        <w:rPr>
          <w:lang w:val="ru-RU"/>
        </w:rPr>
        <w:t>д.) и предоставляемыми возможностями. Они могут представлять собой полноценные IDE для разработки и исполнения тестовых сценариев или библиотеки, предоставляющие возможности  эмулировать действия пользователя. Большинство из них являются коммерческими продуктами. С полным списком можно ознакомиться в следующей статье:</w:t>
      </w:r>
    </w:p>
    <w:p w:rsidR="009F2A13" w:rsidRDefault="009F2A13" w:rsidP="0081378E">
      <w:pPr>
        <w:jc w:val="both"/>
        <w:rPr>
          <w:lang w:val="ru-RU"/>
        </w:rPr>
      </w:pPr>
    </w:p>
    <w:p w:rsidR="009F2A13" w:rsidRDefault="009F2A13" w:rsidP="0081378E">
      <w:pPr>
        <w:jc w:val="both"/>
        <w:rPr>
          <w:lang w:val="ru-RU"/>
        </w:rPr>
      </w:pPr>
      <w:hyperlink r:id="rId5" w:history="1">
        <w:r w:rsidRPr="00383488">
          <w:rPr>
            <w:rStyle w:val="Hyperlink"/>
            <w:lang w:val="ru-RU"/>
          </w:rPr>
          <w:t>https://en.wikipedia.org/wiki/Comparison_of_GUI_testing_tools</w:t>
        </w:r>
      </w:hyperlink>
    </w:p>
    <w:p w:rsidR="009F2A13" w:rsidRDefault="009F2A13" w:rsidP="0081378E">
      <w:pPr>
        <w:jc w:val="both"/>
        <w:rPr>
          <w:lang w:val="ru-RU"/>
        </w:rPr>
      </w:pPr>
    </w:p>
    <w:p w:rsidR="009F2A13" w:rsidRDefault="009F2A13" w:rsidP="0081378E">
      <w:pPr>
        <w:jc w:val="both"/>
        <w:rPr>
          <w:lang w:val="ru-RU"/>
        </w:rPr>
      </w:pPr>
      <w:r>
        <w:rPr>
          <w:lang w:val="ru-RU"/>
        </w:rPr>
        <w:t xml:space="preserve">С целью получения опыта разработки тестов для графического интерфейса мы будет использовать библиотеку </w:t>
      </w:r>
      <w:r>
        <w:t>AssertJ</w:t>
      </w:r>
      <w:r w:rsidRPr="000C1A6F">
        <w:rPr>
          <w:lang w:val="ru-RU"/>
        </w:rPr>
        <w:t xml:space="preserve"> (</w:t>
      </w:r>
      <w:hyperlink r:id="rId6" w:history="1">
        <w:r w:rsidRPr="00383488">
          <w:rPr>
            <w:rStyle w:val="Hyperlink"/>
            <w:lang w:val="ru-RU"/>
          </w:rPr>
          <w:t>http://joel-costigliola.github.io/assertj/assertj-swing.html</w:t>
        </w:r>
      </w:hyperlink>
      <w:r w:rsidRPr="000C1A6F">
        <w:rPr>
          <w:lang w:val="ru-RU"/>
        </w:rPr>
        <w:t xml:space="preserve">). </w:t>
      </w:r>
      <w:r>
        <w:rPr>
          <w:lang w:val="ru-RU"/>
        </w:rPr>
        <w:t xml:space="preserve"> Это библиотека с открытым исходным кодом на языке Java, которая интегрируется в JUnit </w:t>
      </w:r>
      <w:r w:rsidRPr="00E2649C">
        <w:rPr>
          <w:lang w:val="ru-RU"/>
        </w:rPr>
        <w:t xml:space="preserve">и </w:t>
      </w:r>
      <w:r>
        <w:t>TestNG</w:t>
      </w:r>
      <w:r w:rsidRPr="00E2649C">
        <w:rPr>
          <w:lang w:val="ru-RU"/>
        </w:rPr>
        <w:t>.</w:t>
      </w:r>
      <w:r w:rsidRPr="006D61EC">
        <w:rPr>
          <w:lang w:val="ru-RU"/>
        </w:rPr>
        <w:t xml:space="preserve"> П</w:t>
      </w:r>
      <w:r>
        <w:rPr>
          <w:lang w:val="ru-RU"/>
        </w:rPr>
        <w:t>ример использования библиотеки можно взять здесь:</w:t>
      </w:r>
    </w:p>
    <w:p w:rsidR="009F2A13" w:rsidRDefault="009F2A13" w:rsidP="0081378E">
      <w:pPr>
        <w:jc w:val="both"/>
        <w:rPr>
          <w:lang w:val="ru-RU"/>
        </w:rPr>
      </w:pPr>
    </w:p>
    <w:p w:rsidR="009F2A13" w:rsidRDefault="009F2A13" w:rsidP="0081378E">
      <w:pPr>
        <w:jc w:val="both"/>
        <w:rPr>
          <w:lang w:val="ru-RU"/>
        </w:rPr>
      </w:pPr>
      <w:hyperlink r:id="rId7" w:history="1">
        <w:r w:rsidRPr="00383488">
          <w:rPr>
            <w:rStyle w:val="Hyperlink"/>
            <w:lang w:val="ru-RU"/>
          </w:rPr>
          <w:t>https://github.com/andrewt0301/QA_Testing_Course/tree/master/seminars/seminar06/examples/</w:t>
        </w:r>
        <w:r w:rsidRPr="00B114D8">
          <w:rPr>
            <w:rStyle w:val="Hyperlink"/>
            <w:lang w:val="ru-RU"/>
          </w:rPr>
          <w:t>swing</w:t>
        </w:r>
      </w:hyperlink>
    </w:p>
    <w:p w:rsidR="009F2A13" w:rsidRDefault="009F2A13" w:rsidP="0081378E">
      <w:pPr>
        <w:jc w:val="both"/>
        <w:rPr>
          <w:lang w:val="ru-RU"/>
        </w:rPr>
      </w:pPr>
    </w:p>
    <w:p w:rsidR="009F2A13" w:rsidRDefault="009F2A13" w:rsidP="0081378E">
      <w:pPr>
        <w:jc w:val="both"/>
        <w:rPr>
          <w:lang w:val="ru-RU"/>
        </w:rPr>
      </w:pPr>
      <w:r>
        <w:rPr>
          <w:lang w:val="ru-RU"/>
        </w:rPr>
        <w:t>Введение в использование AssertJ можно найти здесь:</w:t>
      </w:r>
    </w:p>
    <w:p w:rsidR="009F2A13" w:rsidRDefault="009F2A13" w:rsidP="0081378E">
      <w:pPr>
        <w:jc w:val="both"/>
        <w:rPr>
          <w:lang w:val="ru-RU"/>
        </w:rPr>
      </w:pPr>
    </w:p>
    <w:p w:rsidR="009F2A13" w:rsidRDefault="009F2A13" w:rsidP="0081378E">
      <w:pPr>
        <w:jc w:val="both"/>
        <w:rPr>
          <w:lang w:val="ru-RU"/>
        </w:rPr>
      </w:pPr>
      <w:hyperlink r:id="rId8" w:history="1">
        <w:r w:rsidRPr="00383488">
          <w:rPr>
            <w:rStyle w:val="Hyperlink"/>
            <w:lang w:val="ru-RU"/>
          </w:rPr>
          <w:t>http://joel-costigliola.github.io/assertj/assertj-swing-getting-started.html</w:t>
        </w:r>
      </w:hyperlink>
    </w:p>
    <w:p w:rsidR="009F2A13" w:rsidRPr="00C74385" w:rsidRDefault="009F2A13" w:rsidP="001C327A">
      <w:pPr>
        <w:pStyle w:val="Heading3"/>
        <w:rPr>
          <w:rFonts w:ascii="Calibri" w:hAnsi="Calibri"/>
          <w:sz w:val="28"/>
          <w:lang w:val="ru-RU"/>
        </w:rPr>
      </w:pPr>
      <w:r>
        <w:rPr>
          <w:rFonts w:ascii="Calibri" w:hAnsi="Calibri"/>
          <w:sz w:val="28"/>
          <w:lang w:val="ru-RU"/>
        </w:rPr>
        <w:t>Пример</w:t>
      </w:r>
    </w:p>
    <w:p w:rsidR="009F2A13" w:rsidRPr="001C327A" w:rsidRDefault="009F2A13" w:rsidP="001C327A">
      <w:pPr>
        <w:jc w:val="both"/>
        <w:rPr>
          <w:lang w:val="ru-RU"/>
        </w:rPr>
      </w:pPr>
      <w:r>
        <w:rPr>
          <w:lang w:val="ru-RU"/>
        </w:rPr>
        <w:t xml:space="preserve">Пример </w:t>
      </w:r>
      <w:r w:rsidRPr="001C327A">
        <w:rPr>
          <w:lang w:val="ru-RU"/>
        </w:rPr>
        <w:t xml:space="preserve">проекта с тестами для </w:t>
      </w:r>
      <w:r>
        <w:t>JUnit</w:t>
      </w:r>
      <w:r w:rsidRPr="001C327A">
        <w:rPr>
          <w:lang w:val="ru-RU"/>
        </w:rPr>
        <w:t xml:space="preserve"> и </w:t>
      </w:r>
      <w:r>
        <w:rPr>
          <w:lang w:val="ru-RU"/>
        </w:rPr>
        <w:t xml:space="preserve">TestNG, использующими </w:t>
      </w:r>
      <w:r>
        <w:t>AssertJ</w:t>
      </w:r>
      <w:r>
        <w:rPr>
          <w:lang w:val="ru-RU"/>
        </w:rPr>
        <w:t xml:space="preserve"> находится в папке </w:t>
      </w:r>
      <w:r w:rsidRPr="001C327A">
        <w:rPr>
          <w:lang w:val="ru-RU"/>
        </w:rPr>
        <w:t>&lt;seminar06&gt;\examples\</w:t>
      </w:r>
      <w:r w:rsidRPr="00B114D8">
        <w:rPr>
          <w:lang w:val="ru-RU"/>
        </w:rPr>
        <w:t>swing</w:t>
      </w:r>
      <w:r w:rsidRPr="001C327A">
        <w:rPr>
          <w:lang w:val="ru-RU"/>
        </w:rPr>
        <w:t>\</w:t>
      </w:r>
      <w:r>
        <w:rPr>
          <w:lang w:val="ru-RU"/>
        </w:rPr>
        <w:t xml:space="preserve">. Для успешной работы с проектом в </w:t>
      </w:r>
      <w:r w:rsidRPr="00312B98">
        <w:rPr>
          <w:lang w:val="ru-RU"/>
        </w:rPr>
        <w:t>IntelliJ IDEA необходимо</w:t>
      </w:r>
      <w:r>
        <w:rPr>
          <w:lang w:val="ru-RU"/>
        </w:rPr>
        <w:t xml:space="preserve"> импортировать Gradle-проект </w:t>
      </w:r>
      <w:r w:rsidRPr="00312B98">
        <w:rPr>
          <w:lang w:val="ru-RU"/>
        </w:rPr>
        <w:t>build.gradle</w:t>
      </w:r>
      <w:r>
        <w:rPr>
          <w:lang w:val="ru-RU"/>
        </w:rPr>
        <w:t xml:space="preserve"> (</w:t>
      </w:r>
      <w:r>
        <w:t>Import</w:t>
      </w:r>
      <w:r w:rsidRPr="00312B98">
        <w:rPr>
          <w:lang w:val="ru-RU"/>
        </w:rPr>
        <w:t xml:space="preserve"> </w:t>
      </w:r>
      <w:r>
        <w:t>Project</w:t>
      </w:r>
      <w:r w:rsidRPr="00312B98">
        <w:rPr>
          <w:lang w:val="ru-RU"/>
        </w:rPr>
        <w:t xml:space="preserve"> и выбрать нужный файл</w:t>
      </w:r>
      <w:r>
        <w:rPr>
          <w:lang w:val="ru-RU"/>
        </w:rPr>
        <w:t xml:space="preserve">). При этом будут скачаны все зависимости и создан </w:t>
      </w:r>
      <w:r w:rsidRPr="00312B98">
        <w:rPr>
          <w:lang w:val="ru-RU"/>
        </w:rPr>
        <w:t>IDEA-проект.</w:t>
      </w:r>
      <w:r>
        <w:rPr>
          <w:lang w:val="ru-RU"/>
        </w:rPr>
        <w:t xml:space="preserve"> В проекте содержит код GUI-приложений </w:t>
      </w:r>
      <w:r w:rsidRPr="001C327A">
        <w:rPr>
          <w:lang w:val="ru-RU"/>
        </w:rPr>
        <w:t>SimpleCopyApplication</w:t>
      </w:r>
      <w:r>
        <w:rPr>
          <w:lang w:val="ru-RU"/>
        </w:rPr>
        <w:t xml:space="preserve"> и </w:t>
      </w:r>
      <w:r w:rsidRPr="001C327A">
        <w:rPr>
          <w:lang w:val="ru-RU"/>
        </w:rPr>
        <w:t>OrdersApp</w:t>
      </w:r>
      <w:r>
        <w:rPr>
          <w:lang w:val="ru-RU"/>
        </w:rPr>
        <w:t xml:space="preserve"> (&lt;</w:t>
      </w:r>
      <w:r w:rsidRPr="00B114D8">
        <w:rPr>
          <w:lang w:val="ru-RU"/>
        </w:rPr>
        <w:t>swing</w:t>
      </w:r>
      <w:r w:rsidRPr="001C327A">
        <w:rPr>
          <w:lang w:val="ru-RU"/>
        </w:rPr>
        <w:t>&gt;\src\main\java\</w:t>
      </w:r>
      <w:r>
        <w:rPr>
          <w:lang w:val="ru-RU"/>
        </w:rPr>
        <w:t>)</w:t>
      </w:r>
      <w:r w:rsidRPr="001C327A">
        <w:rPr>
          <w:lang w:val="ru-RU"/>
        </w:rPr>
        <w:t>, а также код п</w:t>
      </w:r>
      <w:r>
        <w:rPr>
          <w:lang w:val="ru-RU"/>
        </w:rPr>
        <w:t xml:space="preserve">римеров тестов для них на JUnit </w:t>
      </w:r>
      <w:r w:rsidRPr="001C327A">
        <w:rPr>
          <w:lang w:val="ru-RU"/>
        </w:rPr>
        <w:t xml:space="preserve">и </w:t>
      </w:r>
      <w:r>
        <w:t>TestNG</w:t>
      </w:r>
      <w:r w:rsidRPr="001C327A">
        <w:rPr>
          <w:lang w:val="ru-RU"/>
        </w:rPr>
        <w:t xml:space="preserve"> (&lt;</w:t>
      </w:r>
      <w:r w:rsidRPr="00B114D8">
        <w:rPr>
          <w:lang w:val="ru-RU"/>
        </w:rPr>
        <w:t>swing</w:t>
      </w:r>
      <w:r w:rsidRPr="001C327A">
        <w:rPr>
          <w:lang w:val="ru-RU"/>
        </w:rPr>
        <w:t>&gt;\src\test\java\)</w:t>
      </w:r>
      <w:r>
        <w:rPr>
          <w:lang w:val="ru-RU"/>
        </w:rPr>
        <w:t>.</w:t>
      </w:r>
    </w:p>
    <w:p w:rsidR="009F2A13" w:rsidRPr="00C74385" w:rsidRDefault="009F2A13" w:rsidP="0081378E">
      <w:pPr>
        <w:pStyle w:val="Heading3"/>
        <w:rPr>
          <w:rFonts w:ascii="Calibri" w:hAnsi="Calibri"/>
          <w:sz w:val="28"/>
          <w:lang w:val="ru-RU"/>
        </w:rPr>
      </w:pPr>
      <w:r w:rsidRPr="00C74385">
        <w:rPr>
          <w:rFonts w:ascii="Calibri" w:hAnsi="Calibri"/>
          <w:sz w:val="28"/>
          <w:lang w:val="ru-RU"/>
        </w:rPr>
        <w:t>Задание</w:t>
      </w:r>
    </w:p>
    <w:p w:rsidR="009F2A13" w:rsidRDefault="009F2A13" w:rsidP="0081378E">
      <w:pPr>
        <w:jc w:val="both"/>
        <w:rPr>
          <w:lang w:val="ru-RU"/>
        </w:rPr>
      </w:pPr>
      <w:r w:rsidRPr="0081378E">
        <w:rPr>
          <w:lang w:val="ru-RU"/>
        </w:rPr>
        <w:t>Разработать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набор</w:t>
      </w:r>
      <w:r w:rsidRPr="00C74385">
        <w:rPr>
          <w:lang w:val="ru-RU"/>
        </w:rPr>
        <w:t xml:space="preserve"> </w:t>
      </w:r>
      <w:r>
        <w:rPr>
          <w:lang w:val="ru-RU"/>
        </w:rPr>
        <w:t>графических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тестов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для</w:t>
      </w:r>
      <w:r w:rsidRPr="00C7438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C74385">
        <w:rPr>
          <w:lang w:val="ru-RU"/>
        </w:rPr>
        <w:t xml:space="preserve"> </w:t>
      </w:r>
      <w:r w:rsidRPr="00C74385">
        <w:t>Orders</w:t>
      </w:r>
      <w:r w:rsidRPr="00C74385">
        <w:rPr>
          <w:lang w:val="ru-RU"/>
        </w:rPr>
        <w:t xml:space="preserve"> (</w:t>
      </w:r>
      <w:r w:rsidRPr="001C327A">
        <w:rPr>
          <w:lang w:val="ru-RU"/>
        </w:rPr>
        <w:t>&lt;</w:t>
      </w:r>
      <w:r w:rsidRPr="00C74385">
        <w:t>seminar</w:t>
      </w:r>
      <w:r w:rsidRPr="00C74385">
        <w:rPr>
          <w:lang w:val="ru-RU"/>
        </w:rPr>
        <w:t>06</w:t>
      </w:r>
      <w:r w:rsidRPr="001C327A">
        <w:rPr>
          <w:lang w:val="ru-RU"/>
        </w:rPr>
        <w:t>&gt;</w:t>
      </w:r>
      <w:r w:rsidRPr="00C74385">
        <w:rPr>
          <w:lang w:val="ru-RU"/>
        </w:rPr>
        <w:t>\</w:t>
      </w:r>
      <w:r w:rsidRPr="00C74385">
        <w:t>examples</w:t>
      </w:r>
      <w:r w:rsidRPr="00C74385">
        <w:rPr>
          <w:lang w:val="ru-RU"/>
        </w:rPr>
        <w:t>\</w:t>
      </w:r>
      <w:r w:rsidRPr="00B114D8">
        <w:t>swing</w:t>
      </w:r>
      <w:r w:rsidRPr="00C74385">
        <w:rPr>
          <w:lang w:val="ru-RU"/>
        </w:rPr>
        <w:t>\</w:t>
      </w:r>
      <w:r w:rsidRPr="00C74385">
        <w:t>src</w:t>
      </w:r>
      <w:r w:rsidRPr="00C74385">
        <w:rPr>
          <w:lang w:val="ru-RU"/>
        </w:rPr>
        <w:t>\</w:t>
      </w:r>
      <w:r w:rsidRPr="00C74385">
        <w:t>main</w:t>
      </w:r>
      <w:r w:rsidRPr="00C74385">
        <w:rPr>
          <w:lang w:val="ru-RU"/>
        </w:rPr>
        <w:t>\</w:t>
      </w:r>
      <w:r w:rsidRPr="00C74385">
        <w:t>java</w:t>
      </w:r>
      <w:r w:rsidRPr="00C74385">
        <w:rPr>
          <w:lang w:val="ru-RU"/>
        </w:rPr>
        <w:t>\</w:t>
      </w:r>
      <w:r w:rsidRPr="00C74385">
        <w:t>com</w:t>
      </w:r>
      <w:r w:rsidRPr="00C74385">
        <w:rPr>
          <w:lang w:val="ru-RU"/>
        </w:rPr>
        <w:t>\</w:t>
      </w:r>
      <w:r w:rsidRPr="00C74385">
        <w:t>company</w:t>
      </w:r>
      <w:r w:rsidRPr="00C74385">
        <w:rPr>
          <w:lang w:val="ru-RU"/>
        </w:rPr>
        <w:t>\</w:t>
      </w:r>
      <w:r w:rsidRPr="00C74385">
        <w:t>orders</w:t>
      </w:r>
      <w:r w:rsidRPr="00C74385">
        <w:rPr>
          <w:lang w:val="ru-RU"/>
        </w:rPr>
        <w:t xml:space="preserve">\), </w:t>
      </w:r>
      <w:r>
        <w:rPr>
          <w:lang w:val="ru-RU"/>
        </w:rPr>
        <w:t xml:space="preserve">которые будут заполнять таблицу заказов данными и проверять ее содержание. Примеры входных данных приведены ниже: </w:t>
      </w:r>
    </w:p>
    <w:p w:rsidR="009F2A13" w:rsidRDefault="009F2A13" w:rsidP="0081378E">
      <w:pPr>
        <w:jc w:val="both"/>
        <w:rPr>
          <w:lang w:val="ru-RU"/>
        </w:rPr>
      </w:pPr>
    </w:p>
    <w:tbl>
      <w:tblPr>
        <w:tblW w:w="10220" w:type="dxa"/>
        <w:tblInd w:w="91" w:type="dxa"/>
        <w:tblLook w:val="00A0"/>
      </w:tblPr>
      <w:tblGrid>
        <w:gridCol w:w="1680"/>
        <w:gridCol w:w="2540"/>
        <w:gridCol w:w="1560"/>
        <w:gridCol w:w="692"/>
        <w:gridCol w:w="774"/>
        <w:gridCol w:w="1332"/>
        <w:gridCol w:w="1040"/>
        <w:gridCol w:w="980"/>
      </w:tblGrid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b/>
                <w:bCs/>
                <w:color w:val="000000"/>
              </w:rPr>
            </w:pPr>
            <w:r w:rsidRPr="00C74385">
              <w:rPr>
                <w:b/>
                <w:bCs/>
                <w:color w:val="000000"/>
                <w:sz w:val="22"/>
                <w:szCs w:val="22"/>
              </w:rPr>
              <w:t>Customer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b/>
                <w:bCs/>
                <w:color w:val="000000"/>
              </w:rPr>
            </w:pPr>
            <w:r w:rsidRPr="00C74385">
              <w:rPr>
                <w:b/>
                <w:bCs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b/>
                <w:bCs/>
                <w:color w:val="000000"/>
              </w:rPr>
            </w:pPr>
            <w:r w:rsidRPr="00C74385">
              <w:rPr>
                <w:b/>
                <w:bCs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b/>
                <w:bCs/>
                <w:color w:val="000000"/>
              </w:rPr>
            </w:pPr>
            <w:r w:rsidRPr="00C74385">
              <w:rPr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b/>
                <w:bCs/>
                <w:color w:val="000000"/>
              </w:rPr>
            </w:pPr>
            <w:r w:rsidRPr="00C74385">
              <w:rPr>
                <w:b/>
                <w:bCs/>
                <w:color w:val="000000"/>
                <w:sz w:val="22"/>
                <w:szCs w:val="22"/>
              </w:rPr>
              <w:t>Zip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b/>
                <w:bCs/>
                <w:color w:val="000000"/>
              </w:rPr>
            </w:pPr>
            <w:r w:rsidRPr="00C74385">
              <w:rPr>
                <w:b/>
                <w:bCs/>
                <w:color w:val="000000"/>
                <w:sz w:val="22"/>
                <w:szCs w:val="22"/>
              </w:rPr>
              <w:t>CardNo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b/>
                <w:bCs/>
                <w:color w:val="000000"/>
              </w:rPr>
            </w:pPr>
            <w:r w:rsidRPr="00C74385">
              <w:rPr>
                <w:b/>
                <w:bCs/>
                <w:color w:val="000000"/>
                <w:sz w:val="22"/>
                <w:szCs w:val="22"/>
              </w:rPr>
              <w:t>ExpDate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Kenyon Stuart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73668 East Daniels Way</w:t>
                </w:r>
              </w:smartTag>
            </w:smartTag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City">
                <w:r w:rsidRPr="00C74385">
                  <w:rPr>
                    <w:color w:val="000000"/>
                    <w:sz w:val="22"/>
                    <w:szCs w:val="22"/>
                  </w:rPr>
                  <w:t>Thousand Oaks</w:t>
                </w:r>
              </w:smartTag>
            </w:smartTag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06842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1330019087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Jan-21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 xml:space="preserve">Ezra </w:t>
            </w:r>
            <w:smartTag w:uri="urn:schemas-microsoft-com:office:smarttags" w:element="place">
              <w:smartTag w:uri="urn:schemas-microsoft-com:office:smarttags" w:element="City">
                <w:r w:rsidRPr="00C74385">
                  <w:rPr>
                    <w:color w:val="000000"/>
                    <w:sz w:val="22"/>
                    <w:szCs w:val="22"/>
                  </w:rPr>
                  <w:t>Sparks</w:t>
                </w:r>
              </w:smartTag>
            </w:smartTag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64574 Mcclain Way</w:t>
                </w:r>
              </w:smartTag>
            </w:smartTag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City">
                <w:r w:rsidRPr="00C74385">
                  <w:rPr>
                    <w:color w:val="000000"/>
                    <w:sz w:val="22"/>
                    <w:szCs w:val="22"/>
                  </w:rPr>
                  <w:t>Florence</w:t>
                </w:r>
              </w:smartTag>
            </w:smartTag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MD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18769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1978201255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Oct-23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Mia Pratt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27891 Saint Lucia Blvd.</w:t>
                </w:r>
              </w:smartTag>
            </w:smartTag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Kona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FL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42423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2062480260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Nov-22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Gavin Roberson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19804 Uzbekistan Ct.</w:t>
                </w:r>
              </w:smartTag>
            </w:smartTag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City">
                <w:r w:rsidRPr="00C74385">
                  <w:rPr>
                    <w:color w:val="000000"/>
                    <w:sz w:val="22"/>
                    <w:szCs w:val="22"/>
                  </w:rPr>
                  <w:t>Atlantic City</w:t>
                </w:r>
              </w:smartTag>
            </w:smartTag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NY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06595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1528583210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Mar-25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Uma Donovan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64440 England Ln.</w:t>
                </w:r>
              </w:smartTag>
            </w:smartTag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City">
                <w:r w:rsidRPr="00C74385">
                  <w:rPr>
                    <w:color w:val="000000"/>
                    <w:sz w:val="22"/>
                    <w:szCs w:val="22"/>
                  </w:rPr>
                  <w:t>Bakersfield</w:t>
                </w:r>
              </w:smartTag>
            </w:smartTag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NJ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18396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1621081159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Jul-20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Igor Newman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65172 Bolivia Way</w:t>
                </w:r>
              </w:smartTag>
            </w:smartTag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Homer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90889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1516240863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May-22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Amery Freeman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50923 Garner Ct.</w:t>
                </w:r>
              </w:smartTag>
            </w:smartTag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City">
                <w:r w:rsidRPr="00C74385">
                  <w:rPr>
                    <w:color w:val="000000"/>
                    <w:sz w:val="22"/>
                    <w:szCs w:val="22"/>
                  </w:rPr>
                  <w:t>Santa Barbara</w:t>
                </w:r>
              </w:smartTag>
            </w:smartTag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CT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37177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2052255336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Aug-24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Rana Rodriquez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74465 North Barbados Ct.</w:t>
                </w:r>
              </w:smartTag>
            </w:smartTag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City">
                <w:r w:rsidRPr="00C74385">
                  <w:rPr>
                    <w:color w:val="000000"/>
                    <w:sz w:val="22"/>
                    <w:szCs w:val="22"/>
                  </w:rPr>
                  <w:t>Biddeford</w:t>
                </w:r>
              </w:smartTag>
            </w:smartTag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MA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94671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1669447557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Jan-23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Chelsea Sullivan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82225 East Boyer St</w:t>
                </w:r>
              </w:smartTag>
            </w:smartTag>
            <w:r w:rsidRPr="00C74385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City">
                <w:r w:rsidRPr="00C74385">
                  <w:rPr>
                    <w:color w:val="000000"/>
                    <w:sz w:val="22"/>
                    <w:szCs w:val="22"/>
                  </w:rPr>
                  <w:t>Pittsburgh</w:t>
                </w:r>
              </w:smartTag>
            </w:smartTag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MA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20188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2146313492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Apr-24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Norman Ward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 w:rsidRPr="00C74385">
                  <w:rPr>
                    <w:color w:val="000000"/>
                    <w:sz w:val="22"/>
                    <w:szCs w:val="22"/>
                  </w:rPr>
                  <w:t>26082 Hartman Ln.</w:t>
                </w:r>
              </w:smartTag>
            </w:smartTag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smartTag w:uri="urn:schemas-microsoft-com:office:smarttags" w:element="place">
              <w:smartTag w:uri="urn:schemas-microsoft-com:office:smarttags" w:element="City">
                <w:r w:rsidRPr="00C74385">
                  <w:rPr>
                    <w:color w:val="000000"/>
                    <w:sz w:val="22"/>
                    <w:szCs w:val="22"/>
                  </w:rPr>
                  <w:t>Weirton</w:t>
                </w:r>
              </w:smartTag>
            </w:smartTag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WA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38447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1478127250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jc w:val="right"/>
              <w:rPr>
                <w:color w:val="000000"/>
              </w:rPr>
            </w:pPr>
            <w:r w:rsidRPr="00C74385">
              <w:rPr>
                <w:color w:val="000000"/>
                <w:sz w:val="22"/>
                <w:szCs w:val="22"/>
              </w:rPr>
              <w:t>Feb-25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  <w:tr w:rsidR="009F2A13" w:rsidRPr="00DA4548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A13" w:rsidRPr="00C74385" w:rsidRDefault="009F2A13" w:rsidP="00C74385">
            <w:pPr>
              <w:rPr>
                <w:color w:val="000000"/>
              </w:rPr>
            </w:pPr>
          </w:p>
        </w:tc>
      </w:tr>
    </w:tbl>
    <w:p w:rsidR="009F2A13" w:rsidRPr="00C74385" w:rsidRDefault="009F2A13" w:rsidP="00C74385">
      <w:pPr>
        <w:jc w:val="both"/>
        <w:rPr>
          <w:lang w:val="ru-RU"/>
        </w:rPr>
      </w:pPr>
    </w:p>
    <w:sectPr w:rsidR="009F2A13" w:rsidRPr="00C74385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0CF"/>
    <w:multiLevelType w:val="hybridMultilevel"/>
    <w:tmpl w:val="7C1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378E"/>
    <w:rsid w:val="00094708"/>
    <w:rsid w:val="000C1A6F"/>
    <w:rsid w:val="001C327A"/>
    <w:rsid w:val="002016E2"/>
    <w:rsid w:val="002E5D2D"/>
    <w:rsid w:val="002F2EB5"/>
    <w:rsid w:val="00312B98"/>
    <w:rsid w:val="00383488"/>
    <w:rsid w:val="003F16ED"/>
    <w:rsid w:val="00416002"/>
    <w:rsid w:val="004A65FD"/>
    <w:rsid w:val="006D61EC"/>
    <w:rsid w:val="0081378E"/>
    <w:rsid w:val="009F2A13"/>
    <w:rsid w:val="00AA099C"/>
    <w:rsid w:val="00B114D8"/>
    <w:rsid w:val="00C74385"/>
    <w:rsid w:val="00DA4548"/>
    <w:rsid w:val="00E2649C"/>
    <w:rsid w:val="00F648D6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8E"/>
    <w:rPr>
      <w:rFonts w:eastAsia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137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81378E"/>
    <w:rPr>
      <w:rFonts w:ascii="Cambria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0C1A6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C3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el-costigliola.github.io/assertj/assertj-swing-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wt0301/QA_Testing_Course/tree/master/seminars/seminar06/examples/exampleG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el-costigliola.github.io/assertj/assertj-swing.html" TargetMode="External"/><Relationship Id="rId5" Type="http://schemas.openxmlformats.org/officeDocument/2006/relationships/hyperlink" Target="https://en.wikipedia.org/wiki/Comparison_of_GUI_testing_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2</Pages>
  <Words>472</Words>
  <Characters>2697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tatarnikov</cp:lastModifiedBy>
  <cp:revision>8</cp:revision>
  <dcterms:created xsi:type="dcterms:W3CDTF">2017-11-01T19:26:00Z</dcterms:created>
  <dcterms:modified xsi:type="dcterms:W3CDTF">2018-10-19T16:41:00Z</dcterms:modified>
</cp:coreProperties>
</file>