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A4B" w:rsidRPr="00473A8B" w:rsidRDefault="008E5A4B" w:rsidP="006003F6">
      <w:pPr>
        <w:pStyle w:val="Heading2"/>
        <w:spacing w:after="360"/>
        <w:rPr>
          <w:sz w:val="28"/>
          <w:szCs w:val="28"/>
        </w:rPr>
      </w:pPr>
      <w:r>
        <w:rPr>
          <w:sz w:val="28"/>
          <w:szCs w:val="28"/>
        </w:rPr>
        <w:t>Пример оформления задачи по тестированию и отчета об ошибке</w:t>
      </w:r>
    </w:p>
    <w:p w:rsidR="008E5A4B" w:rsidRPr="00DB083E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Задание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8E5A4B" w:rsidRPr="00DB083E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E5A4B" w:rsidRDefault="008E5A4B" w:rsidP="0065359F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Для приведенного описания требования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необходимо с</w:t>
      </w: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оставить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:</w:t>
      </w:r>
    </w:p>
    <w:p w:rsidR="008E5A4B" w:rsidRPr="0065359F" w:rsidRDefault="008E5A4B" w:rsidP="0065359F">
      <w:pPr>
        <w:pStyle w:val="ListParagraph"/>
        <w:numPr>
          <w:ilvl w:val="0"/>
          <w:numId w:val="7"/>
        </w:numPr>
        <w:tabs>
          <w:tab w:val="clear" w:pos="1800"/>
        </w:tabs>
        <w:ind w:left="720" w:hanging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сообщение с постановкой задачи по тестированию этого требования/с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пецификации на английском языке</w:t>
      </w: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;</w:t>
      </w:r>
    </w:p>
    <w:p w:rsidR="008E5A4B" w:rsidRPr="0065359F" w:rsidRDefault="008E5A4B" w:rsidP="0065359F">
      <w:pPr>
        <w:pStyle w:val="ListParagraph"/>
        <w:numPr>
          <w:ilvl w:val="0"/>
          <w:numId w:val="7"/>
        </w:numPr>
        <w:tabs>
          <w:tab w:val="clear" w:pos="1800"/>
        </w:tabs>
        <w:ind w:left="720" w:hanging="36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отчет о потенциальной ошибке для заданного сценария.</w:t>
      </w:r>
    </w:p>
    <w:p w:rsidR="008E5A4B" w:rsidRPr="00DB083E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E5A4B" w:rsidRPr="0065359F" w:rsidRDefault="008E5A4B" w:rsidP="00DB083E">
      <w:pPr>
        <w:pStyle w:val="ListParagraph"/>
        <w:ind w:left="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During removal the product must uninstall automatically:</w:t>
      </w:r>
    </w:p>
    <w:p w:rsidR="008E5A4B" w:rsidRPr="00DB083E" w:rsidRDefault="008E5A4B" w:rsidP="00DB083E">
      <w:pPr>
        <w:pStyle w:val="ListParagraph"/>
        <w:numPr>
          <w:ilvl w:val="0"/>
          <w:numId w:val="5"/>
        </w:num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Program files</w:t>
      </w:r>
    </w:p>
    <w:p w:rsidR="008E5A4B" w:rsidRPr="00DB083E" w:rsidRDefault="008E5A4B" w:rsidP="00DB083E">
      <w:pPr>
        <w:pStyle w:val="ListParagraph"/>
        <w:numPr>
          <w:ilvl w:val="0"/>
          <w:numId w:val="5"/>
        </w:num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All directories and registry keys created during installation and operation</w:t>
      </w:r>
    </w:p>
    <w:p w:rsidR="008E5A4B" w:rsidRPr="00DB083E" w:rsidRDefault="008E5A4B" w:rsidP="00DB083E">
      <w:pPr>
        <w:pStyle w:val="ListParagraph"/>
        <w:numPr>
          <w:ilvl w:val="0"/>
          <w:numId w:val="5"/>
        </w:numPr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  <w:t>All temporary and auxiliary objects created during product operation</w:t>
      </w:r>
    </w:p>
    <w:p w:rsidR="008E5A4B" w:rsidRPr="00DB083E" w:rsidRDefault="008E5A4B" w:rsidP="00DB083E">
      <w:pPr>
        <w:pStyle w:val="ListParagraph"/>
        <w:ind w:left="0"/>
        <w:rPr>
          <w:rFonts w:ascii="Times New Roman" w:hAnsi="Times New Roman"/>
          <w:i/>
          <w:color w:val="000000"/>
          <w:sz w:val="28"/>
          <w:szCs w:val="28"/>
          <w:shd w:val="clear" w:color="auto" w:fill="FFFFFF"/>
          <w:lang w:val="en-US"/>
        </w:rPr>
      </w:pPr>
    </w:p>
    <w:p w:rsidR="008E5A4B" w:rsidRPr="0065359F" w:rsidRDefault="008E5A4B" w:rsidP="00DB083E">
      <w:pPr>
        <w:pStyle w:val="ListParagraph"/>
        <w:ind w:left="0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65359F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Решение</w:t>
      </w:r>
      <w:r w:rsidRPr="0065359F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>:</w:t>
      </w:r>
    </w:p>
    <w:p w:rsidR="008E5A4B" w:rsidRPr="00B744B1" w:rsidRDefault="008E5A4B" w:rsidP="00B744B1">
      <w:pPr>
        <w:pStyle w:val="ListParagraph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 w:rsidRPr="00B744B1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Задача по тестированию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===========================================================</w:t>
      </w:r>
    </w:p>
    <w:p w:rsidR="008E5A4B" w:rsidRPr="00B744B1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Testing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task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ID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XXX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Project: MyProduct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Title: Testing of the uninstallation procedure is needed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Priority: High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Expected date: not later than dd/mm/yy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Description: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The installation procedure should be tested according to requirement ID YYY.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Test steps: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1. Open the "Add or Remove Programs" window (select the corresponding item in Control Panel).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2. Select "Remove" for the MyProduct application.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smartTag w:uri="urn:schemas-microsoft-com:office:smarttags" w:element="metricconverter">
        <w:smartTagPr>
          <w:attr w:name="ProductID" w:val="3. In"/>
        </w:smartTagPr>
        <w:r w:rsidRPr="00DB083E">
          <w:rPr>
            <w:rFonts w:ascii="Times New Roman" w:hAnsi="Times New Roman"/>
            <w:color w:val="000000"/>
            <w:sz w:val="28"/>
            <w:szCs w:val="28"/>
            <w:shd w:val="clear" w:color="auto" w:fill="FFFFFF"/>
            <w:lang w:val="en-US"/>
          </w:rPr>
          <w:t>3. In</w:t>
        </w:r>
      </w:smartTag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the installator window appearing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,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choose "Remove All" and click "OK".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4. Wait until the uninstallation process finishes and click "Finish".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Expected results: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After the uninstallation finishes the following items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must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be removed from the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machine: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1. The "&lt;Program Files&gt;\MyProduct" folder.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2. The HKEY_LOCAL_MACHINE\SOFTWARE\MyProduct registry key (*).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3. The myproductlib.dll assembly from GAC.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4. The "&lt;Documents and Settings&gt;\All Users\Application Data\MyProduct" folder.</w:t>
      </w:r>
    </w:p>
    <w:p w:rsidR="008E5A4B" w:rsidRPr="004C4125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5. The MyProductService service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must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be unregistered.</w:t>
      </w:r>
    </w:p>
    <w:p w:rsidR="008E5A4B" w:rsidRPr="004C4125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(*) HKEY_LOCAL_MACHINE\SOFTWARE\&lt;Wow6432Node&gt;\MyProduct for 64-bit OS's.</w:t>
      </w:r>
    </w:p>
    <w:p w:rsidR="008E5A4B" w:rsidRPr="00B744B1" w:rsidRDefault="008E5A4B" w:rsidP="00A154B4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Environments:</w:t>
      </w:r>
    </w:p>
    <w:p w:rsidR="008E5A4B" w:rsidRPr="00B744B1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8E5A4B" w:rsidRPr="00B744B1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The feature should be tested under the following operating systems:</w:t>
      </w:r>
    </w:p>
    <w:p w:rsidR="008E5A4B" w:rsidRPr="00B744B1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lang w:val="en-US"/>
        </w:rPr>
      </w:pP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Win 2k/XP/2k3/Vista/Seven (both x86 and x64 where available)</w:t>
      </w:r>
    </w:p>
    <w:p w:rsidR="008E5A4B" w:rsidRPr="00B744B1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</w:rPr>
      </w:pPr>
    </w:p>
    <w:p w:rsidR="008E5A4B" w:rsidRPr="00A154B4" w:rsidRDefault="008E5A4B" w:rsidP="00A154B4">
      <w:pPr>
        <w:pStyle w:val="ListParagraph"/>
        <w:ind w:left="0"/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</w:pP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Отчет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об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A154B4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ошибке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Error report ID ZZZ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Project: MyProduct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Title: The myproductlib.dll assembly was not removed during the uninstallation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Severity: Medium</w:t>
      </w:r>
    </w:p>
    <w:p w:rsidR="008E5A4B" w:rsidRPr="00B744B1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Description: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The myproductlib.dll assembly stays in GAC after the MyProduct application is</w:t>
      </w:r>
      <w:r w:rsidRPr="00B744B1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uninstalled. This violates Requirement ID YYY.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Steps to reproduce: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1. Perform steps specified in Testing task ID XXX (see the test steps section).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2. Open the &lt;WINDOWS&gt;\assembly folder in Windows Explorer.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DB083E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3. The myproductlib.dll assembly is present in the list of installed assemblies.</w:t>
      </w:r>
    </w:p>
    <w:p w:rsidR="008E5A4B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A154B4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p w:rsidR="008E5A4B" w:rsidRPr="00A154B4" w:rsidRDefault="008E5A4B" w:rsidP="00DB083E">
      <w:pPr>
        <w:pStyle w:val="ListParagraph"/>
        <w:ind w:left="0"/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Environment: Windows Server 2k3 x64 with .NET Framework 2.0 installed</w:t>
      </w:r>
    </w:p>
    <w:p w:rsidR="008E5A4B" w:rsidRPr="00DB083E" w:rsidRDefault="008E5A4B" w:rsidP="00DB083E">
      <w:pPr>
        <w:pStyle w:val="ListParagraph"/>
        <w:ind w:left="0"/>
        <w:rPr>
          <w:rFonts w:ascii="Times New Roman" w:hAnsi="Times New Roman"/>
          <w:sz w:val="28"/>
          <w:szCs w:val="28"/>
          <w:lang w:val="en-US"/>
        </w:rPr>
      </w:pPr>
      <w:r w:rsidRPr="0065359F">
        <w:rPr>
          <w:rFonts w:ascii="Times New Roman" w:hAnsi="Times New Roman"/>
          <w:color w:val="000000"/>
          <w:sz w:val="28"/>
          <w:szCs w:val="28"/>
          <w:shd w:val="clear" w:color="auto" w:fill="FFFFFF"/>
          <w:lang w:val="en-US"/>
        </w:rPr>
        <w:t>===========================================================</w:t>
      </w:r>
    </w:p>
    <w:sectPr w:rsidR="008E5A4B" w:rsidRPr="00DB083E" w:rsidSect="00FE13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87866"/>
    <w:multiLevelType w:val="hybridMultilevel"/>
    <w:tmpl w:val="85CC5CC2"/>
    <w:lvl w:ilvl="0" w:tplc="92508A16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1">
    <w:nsid w:val="29A01640"/>
    <w:multiLevelType w:val="hybridMultilevel"/>
    <w:tmpl w:val="A9D86BA2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2E9960E5"/>
    <w:multiLevelType w:val="hybridMultilevel"/>
    <w:tmpl w:val="176E37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622030A"/>
    <w:multiLevelType w:val="hybridMultilevel"/>
    <w:tmpl w:val="1172B248"/>
    <w:lvl w:ilvl="0" w:tplc="92508A16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4">
    <w:nsid w:val="3FC65FB9"/>
    <w:multiLevelType w:val="hybridMultilevel"/>
    <w:tmpl w:val="EDA205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45796FCE"/>
    <w:multiLevelType w:val="hybridMultilevel"/>
    <w:tmpl w:val="CD2EFCF8"/>
    <w:lvl w:ilvl="0" w:tplc="92508A1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84F4575"/>
    <w:multiLevelType w:val="hybridMultilevel"/>
    <w:tmpl w:val="43C42646"/>
    <w:lvl w:ilvl="0" w:tplc="92508A16">
      <w:start w:val="1"/>
      <w:numFmt w:val="lowerRoman"/>
      <w:lvlText w:val="%1.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73A8B"/>
    <w:rsid w:val="00016BD1"/>
    <w:rsid w:val="000F3A95"/>
    <w:rsid w:val="00274057"/>
    <w:rsid w:val="002F2EB5"/>
    <w:rsid w:val="003541BA"/>
    <w:rsid w:val="003F4FBF"/>
    <w:rsid w:val="00471BD8"/>
    <w:rsid w:val="00473A8B"/>
    <w:rsid w:val="00486C57"/>
    <w:rsid w:val="004C4125"/>
    <w:rsid w:val="0050193D"/>
    <w:rsid w:val="006003F6"/>
    <w:rsid w:val="00622308"/>
    <w:rsid w:val="0065359F"/>
    <w:rsid w:val="008461CD"/>
    <w:rsid w:val="00856185"/>
    <w:rsid w:val="008E5A4B"/>
    <w:rsid w:val="00A154B4"/>
    <w:rsid w:val="00AA099C"/>
    <w:rsid w:val="00B744B1"/>
    <w:rsid w:val="00D634D2"/>
    <w:rsid w:val="00DB083E"/>
    <w:rsid w:val="00DF38D5"/>
    <w:rsid w:val="00DF69F2"/>
    <w:rsid w:val="00FE1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C"/>
    <w:pPr>
      <w:spacing w:after="200" w:line="276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73A8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73A8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473A8B"/>
    <w:rPr>
      <w:rFonts w:ascii="Cambria" w:hAnsi="Cambria" w:cs="Times New Roman"/>
      <w:b/>
      <w:bCs/>
      <w:color w:val="365F91"/>
      <w:sz w:val="28"/>
      <w:szCs w:val="28"/>
      <w:lang w:val="ru-RU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73A8B"/>
    <w:rPr>
      <w:rFonts w:ascii="Cambria" w:hAnsi="Cambria" w:cs="Times New Roman"/>
      <w:b/>
      <w:bCs/>
      <w:color w:val="4F81BD"/>
      <w:sz w:val="26"/>
      <w:szCs w:val="26"/>
      <w:lang w:val="ru-RU"/>
    </w:rPr>
  </w:style>
  <w:style w:type="paragraph" w:styleId="ListParagraph">
    <w:name w:val="List Paragraph"/>
    <w:basedOn w:val="Normal"/>
    <w:uiPriority w:val="99"/>
    <w:qFormat/>
    <w:rsid w:val="00473A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266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43</TotalTime>
  <Pages>3</Pages>
  <Words>457</Words>
  <Characters>2607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tatarnikov</cp:lastModifiedBy>
  <cp:revision>17</cp:revision>
  <dcterms:created xsi:type="dcterms:W3CDTF">2017-11-19T07:08:00Z</dcterms:created>
  <dcterms:modified xsi:type="dcterms:W3CDTF">2018-09-12T17:00:00Z</dcterms:modified>
</cp:coreProperties>
</file>