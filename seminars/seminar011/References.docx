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CC" w:rsidRPr="00473A8B" w:rsidRDefault="00766ACC" w:rsidP="006003F6">
      <w:pPr>
        <w:pStyle w:val="Heading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766ACC" w:rsidRDefault="00766ACC" w:rsidP="00473A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003F6">
        <w:rPr>
          <w:rFonts w:ascii="Times New Roman" w:hAnsi="Times New Roman"/>
          <w:sz w:val="24"/>
          <w:szCs w:val="24"/>
        </w:rPr>
        <w:t xml:space="preserve">Карл Вигерс – </w:t>
      </w:r>
      <w:r>
        <w:rPr>
          <w:rFonts w:ascii="Times New Roman" w:hAnsi="Times New Roman"/>
          <w:sz w:val="24"/>
          <w:szCs w:val="24"/>
        </w:rPr>
        <w:t>«</w:t>
      </w:r>
      <w:r w:rsidRPr="006003F6">
        <w:rPr>
          <w:rFonts w:ascii="Times New Roman" w:hAnsi="Times New Roman"/>
          <w:sz w:val="24"/>
          <w:szCs w:val="24"/>
        </w:rPr>
        <w:t>Разработка требований к программному обеспечению</w:t>
      </w:r>
      <w:r>
        <w:rPr>
          <w:rFonts w:ascii="Times New Roman" w:hAnsi="Times New Roman"/>
          <w:sz w:val="24"/>
          <w:szCs w:val="24"/>
        </w:rPr>
        <w:t>»</w:t>
      </w:r>
    </w:p>
    <w:p w:rsidR="00766ACC" w:rsidRPr="003F4FBF" w:rsidRDefault="00766ACC" w:rsidP="00473A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8461CD">
        <w:rPr>
          <w:rFonts w:ascii="Times New Roman" w:hAnsi="Times New Roman"/>
          <w:sz w:val="24"/>
          <w:szCs w:val="24"/>
          <w:lang w:val="en-US"/>
        </w:rPr>
        <w:t>John L. Hennessy, David A. Patterson – «Computer Organization and Design»</w:t>
      </w:r>
    </w:p>
    <w:p w:rsidR="00766ACC" w:rsidRPr="008461CD" w:rsidRDefault="00766ACC" w:rsidP="00473A8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 w:rsidRPr="003F4FBF">
        <w:rPr>
          <w:rFonts w:ascii="Times New Roman" w:hAnsi="Times New Roman"/>
          <w:sz w:val="24"/>
          <w:szCs w:val="24"/>
          <w:lang w:val="en-US"/>
        </w:rPr>
        <w:t xml:space="preserve">IEEE Std 754-2008 </w:t>
      </w:r>
      <w:r w:rsidRPr="008461CD">
        <w:rPr>
          <w:rFonts w:ascii="Times New Roman" w:hAnsi="Times New Roman"/>
          <w:sz w:val="24"/>
          <w:szCs w:val="24"/>
          <w:lang w:val="en-US"/>
        </w:rPr>
        <w:t>–</w:t>
      </w:r>
      <w:r w:rsidRPr="003F4FBF">
        <w:rPr>
          <w:rFonts w:ascii="Times New Roman" w:hAnsi="Times New Roman"/>
          <w:sz w:val="24"/>
          <w:szCs w:val="24"/>
          <w:lang w:val="en-US"/>
        </w:rPr>
        <w:t xml:space="preserve"> IEEE Standard for Floating-Point Arithmetic</w:t>
      </w:r>
    </w:p>
    <w:sectPr w:rsidR="00766ACC" w:rsidRPr="008461CD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A8B"/>
    <w:rsid w:val="00016BD1"/>
    <w:rsid w:val="00274057"/>
    <w:rsid w:val="002F2EB5"/>
    <w:rsid w:val="003F4FBF"/>
    <w:rsid w:val="00471BD8"/>
    <w:rsid w:val="00473A8B"/>
    <w:rsid w:val="006003F6"/>
    <w:rsid w:val="00622308"/>
    <w:rsid w:val="00725050"/>
    <w:rsid w:val="00766ACC"/>
    <w:rsid w:val="008147B3"/>
    <w:rsid w:val="008461CD"/>
    <w:rsid w:val="00AA099C"/>
    <w:rsid w:val="00DF38D5"/>
    <w:rsid w:val="00E63046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3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3A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3A8B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73A8B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paragraph" w:styleId="ListParagraph">
    <w:name w:val="List Paragraph"/>
    <w:basedOn w:val="Normal"/>
    <w:uiPriority w:val="99"/>
    <w:qFormat/>
    <w:rsid w:val="0047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25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31</Words>
  <Characters>183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tatarnikov</cp:lastModifiedBy>
  <cp:revision>8</cp:revision>
  <dcterms:created xsi:type="dcterms:W3CDTF">2017-11-19T07:08:00Z</dcterms:created>
  <dcterms:modified xsi:type="dcterms:W3CDTF">2018-09-12T17:10:00Z</dcterms:modified>
</cp:coreProperties>
</file>